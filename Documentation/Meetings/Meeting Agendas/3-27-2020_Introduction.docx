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048D" w14:textId="317BBD60" w:rsidR="00EF36A5" w:rsidRPr="00AB4981" w:rsidRDefault="00C22318" w:rsidP="00AB4981">
      <w:pPr>
        <w:pStyle w:val="Title"/>
      </w:pPr>
      <w:r>
        <w:t>I</w:t>
      </w:r>
      <w:r w:rsidR="007034CA">
        <w:t>ntroductory Meeting</w:t>
      </w:r>
    </w:p>
    <w:sdt>
      <w:sdtPr>
        <w:id w:val="515582267"/>
        <w:placeholder>
          <w:docPart w:val="33C3590E4B3F4C44BEBE3B6613C6F3BC"/>
        </w:placeholder>
        <w:temporary/>
        <w:showingPlcHdr/>
        <w15:appearance w15:val="hidden"/>
      </w:sdtPr>
      <w:sdtEndPr/>
      <w:sdtContent>
        <w:p w14:paraId="30C49101" w14:textId="77777777" w:rsidR="00EF36A5" w:rsidRPr="004129B7" w:rsidRDefault="004129B7" w:rsidP="004129B7">
          <w:pPr>
            <w:pStyle w:val="Title"/>
          </w:pPr>
          <w:r w:rsidRPr="004129B7">
            <w:t>Agenda</w:t>
          </w:r>
        </w:p>
      </w:sdtContent>
    </w:sdt>
    <w:p w14:paraId="7FFBAFE5" w14:textId="65427097" w:rsidR="00EF36A5" w:rsidRPr="004129B7" w:rsidRDefault="004F4AD9" w:rsidP="004129B7">
      <w:pPr>
        <w:pStyle w:val="Details"/>
      </w:pPr>
      <w:sdt>
        <w:sdtPr>
          <w:rPr>
            <w:rStyle w:val="Bold"/>
          </w:rPr>
          <w:id w:val="-2126385715"/>
          <w:placeholder>
            <w:docPart w:val="CD325A209D054BE88FFC1DFDA2A8D2EA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4129B7" w:rsidRPr="004129B7">
            <w:rPr>
              <w:rStyle w:val="Bold"/>
            </w:rPr>
            <w:t>Date:</w:t>
          </w:r>
        </w:sdtContent>
      </w:sdt>
      <w:r w:rsidR="004129B7" w:rsidRPr="004129B7">
        <w:t xml:space="preserve"> </w:t>
      </w:r>
      <w:r w:rsidR="004B5FEC">
        <w:t>30</w:t>
      </w:r>
      <w:bookmarkStart w:id="0" w:name="_GoBack"/>
      <w:bookmarkEnd w:id="0"/>
      <w:r w:rsidR="007034CA">
        <w:t xml:space="preserve"> March 2020</w:t>
      </w:r>
    </w:p>
    <w:p w14:paraId="7597F0E7" w14:textId="01E830EE" w:rsidR="00EF36A5" w:rsidRPr="00AB4981" w:rsidRDefault="004F4AD9" w:rsidP="00AB4981">
      <w:pPr>
        <w:pStyle w:val="Details"/>
      </w:pPr>
      <w:sdt>
        <w:sdtPr>
          <w:rPr>
            <w:rStyle w:val="Bold"/>
          </w:rPr>
          <w:id w:val="-318193952"/>
          <w:placeholder>
            <w:docPart w:val="C67F259759CE48CF932948759F941217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4129B7" w:rsidRPr="004129B7">
            <w:rPr>
              <w:rStyle w:val="Bold"/>
            </w:rPr>
            <w:t>Time:</w:t>
          </w:r>
        </w:sdtContent>
      </w:sdt>
      <w:r w:rsidR="004129B7" w:rsidRPr="004129B7">
        <w:rPr>
          <w:rStyle w:val="Bold"/>
        </w:rPr>
        <w:t xml:space="preserve"> </w:t>
      </w:r>
      <w:r w:rsidR="007034CA">
        <w:t>14:00 GMT (GMT +0:00)</w:t>
      </w:r>
    </w:p>
    <w:p w14:paraId="6101D2EA" w14:textId="4D7A6795" w:rsidR="00EF36A5" w:rsidRPr="00AB4981" w:rsidRDefault="004F4AD9" w:rsidP="00AB4981">
      <w:pPr>
        <w:pStyle w:val="Details"/>
      </w:pPr>
      <w:sdt>
        <w:sdtPr>
          <w:rPr>
            <w:rStyle w:val="Bold"/>
          </w:rPr>
          <w:id w:val="773829807"/>
          <w:placeholder>
            <w:docPart w:val="937334501F7E4A7AA46DF4ECA095326E"/>
          </w:placeholder>
          <w:temporary/>
          <w:showingPlcHdr/>
          <w15:appearance w15:val="hidden"/>
        </w:sdtPr>
        <w:sdtEndPr>
          <w:rPr>
            <w:rStyle w:val="Bold"/>
          </w:rPr>
        </w:sdtEndPr>
        <w:sdtContent>
          <w:r w:rsidR="004129B7" w:rsidRPr="004129B7">
            <w:rPr>
              <w:rStyle w:val="Bold"/>
            </w:rPr>
            <w:t>Facilitator:</w:t>
          </w:r>
        </w:sdtContent>
      </w:sdt>
      <w:r w:rsidR="004129B7" w:rsidRPr="004129B7">
        <w:rPr>
          <w:rStyle w:val="Bold"/>
        </w:rPr>
        <w:t xml:space="preserve"> </w:t>
      </w:r>
      <w:r w:rsidR="007034CA">
        <w:t>David Kubala</w:t>
      </w:r>
    </w:p>
    <w:p w14:paraId="1E0544BC" w14:textId="63752EF2" w:rsidR="00CA6B4F" w:rsidRPr="00CA6B4F" w:rsidRDefault="007034CA" w:rsidP="00AB4981">
      <w:pPr>
        <w:pStyle w:val="Heading1"/>
      </w:pPr>
      <w:r>
        <w:t>Participating Members</w:t>
      </w:r>
    </w:p>
    <w:p w14:paraId="4B2A9F16" w14:textId="0FA106EA" w:rsidR="00D0550B" w:rsidRPr="00E30689" w:rsidRDefault="007034CA" w:rsidP="00D0550B">
      <w:pPr>
        <w:rPr>
          <w:sz w:val="22"/>
          <w:szCs w:val="18"/>
        </w:rPr>
      </w:pPr>
      <w:r w:rsidRPr="00E30689">
        <w:rPr>
          <w:sz w:val="22"/>
          <w:szCs w:val="18"/>
        </w:rPr>
        <w:t>Alenkruth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 xml:space="preserve">Shawn </w:t>
      </w:r>
      <w:r w:rsidR="008D5FB5" w:rsidRPr="00E30689">
        <w:rPr>
          <w:sz w:val="22"/>
          <w:szCs w:val="18"/>
        </w:rPr>
        <w:t>Xiangwei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 xml:space="preserve">Shaiyon </w:t>
      </w:r>
      <w:r w:rsidRPr="00E30689">
        <w:rPr>
          <w:rFonts w:ascii="Arial" w:hAnsi="Arial" w:cs="Arial"/>
          <w:color w:val="202124"/>
          <w:spacing w:val="3"/>
          <w:sz w:val="20"/>
          <w:shd w:val="clear" w:color="auto" w:fill="FFFFFF"/>
        </w:rPr>
        <w:t>Hariri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Simon Zeng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 xml:space="preserve">Jacob </w:t>
      </w:r>
      <w:r w:rsidRPr="00E30689">
        <w:rPr>
          <w:rFonts w:ascii="Arial" w:hAnsi="Arial" w:cs="Arial"/>
          <w:color w:val="202124"/>
          <w:spacing w:val="3"/>
          <w:sz w:val="20"/>
          <w:shd w:val="clear" w:color="auto" w:fill="FFFFFF"/>
        </w:rPr>
        <w:t>van Steyn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Pratyush Parashar</w:t>
      </w:r>
      <w:r w:rsidR="00D0550B" w:rsidRPr="00E30689">
        <w:rPr>
          <w:sz w:val="22"/>
          <w:szCs w:val="18"/>
        </w:rPr>
        <w:t xml:space="preserve">| </w:t>
      </w:r>
      <w:r w:rsidRPr="00E30689">
        <w:rPr>
          <w:sz w:val="22"/>
          <w:szCs w:val="18"/>
        </w:rPr>
        <w:t>Tiger Zhao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Will</w:t>
      </w:r>
      <w:r w:rsidR="00D0550B" w:rsidRPr="00E30689">
        <w:rPr>
          <w:sz w:val="22"/>
          <w:szCs w:val="18"/>
        </w:rPr>
        <w:t xml:space="preserve"> </w:t>
      </w:r>
      <w:r w:rsidRPr="00E30689">
        <w:rPr>
          <w:sz w:val="22"/>
          <w:szCs w:val="18"/>
        </w:rPr>
        <w:t xml:space="preserve">Spicer </w:t>
      </w:r>
      <w:r w:rsidR="00D0550B" w:rsidRPr="00E30689">
        <w:rPr>
          <w:sz w:val="22"/>
          <w:szCs w:val="18"/>
        </w:rPr>
        <w:t xml:space="preserve">| </w:t>
      </w:r>
      <w:r w:rsidRPr="00E30689">
        <w:rPr>
          <w:sz w:val="22"/>
          <w:szCs w:val="18"/>
        </w:rPr>
        <w:t>Michael Kilbane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Jackie Xu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Jared Ivory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Hassan Ali</w:t>
      </w:r>
      <w:r w:rsidR="00D0550B" w:rsidRPr="00E30689">
        <w:rPr>
          <w:sz w:val="22"/>
          <w:szCs w:val="18"/>
        </w:rPr>
        <w:t xml:space="preserve"> | </w:t>
      </w:r>
      <w:r w:rsidRPr="00E30689">
        <w:rPr>
          <w:sz w:val="22"/>
          <w:szCs w:val="18"/>
        </w:rPr>
        <w:t>Mayank</w:t>
      </w:r>
      <w:r w:rsidR="008D5FB5" w:rsidRPr="00E30689">
        <w:rPr>
          <w:sz w:val="22"/>
          <w:szCs w:val="18"/>
        </w:rPr>
        <w:t xml:space="preserve"> Arora</w:t>
      </w:r>
    </w:p>
    <w:p w14:paraId="3D25F113" w14:textId="77777777" w:rsidR="00D0550B" w:rsidRPr="00D0550B" w:rsidRDefault="00D0550B" w:rsidP="00D0550B"/>
    <w:tbl>
      <w:tblPr>
        <w:tblStyle w:val="ListTable6Colorful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128"/>
        <w:gridCol w:w="9104"/>
        <w:gridCol w:w="128"/>
      </w:tblGrid>
      <w:tr w:rsidR="00D0550B" w:rsidRPr="00D0550B" w14:paraId="2334820E" w14:textId="77777777" w:rsidTr="00EE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2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739E36D2" w14:textId="00ADE4FF" w:rsidR="00D0550B" w:rsidRPr="00D0550B" w:rsidRDefault="00D0550B" w:rsidP="00D0550B">
            <w:pPr>
              <w:jc w:val="center"/>
            </w:pPr>
          </w:p>
        </w:tc>
        <w:tc>
          <w:tcPr>
            <w:tcW w:w="910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Item:"/>
              <w:tag w:val="Item:"/>
              <w:id w:val="614954302"/>
              <w:placeholder>
                <w:docPart w:val="8AC34145834041E6BECF940B919B9228"/>
              </w:placeholder>
              <w:temporary/>
              <w:showingPlcHdr/>
              <w15:appearance w15:val="hidden"/>
            </w:sdtPr>
            <w:sdtEndPr/>
            <w:sdtContent>
              <w:p w14:paraId="17AA1D16" w14:textId="77777777" w:rsidR="00D0550B" w:rsidRPr="00D0550B" w:rsidRDefault="00D0550B" w:rsidP="00EE36F1">
                <w:r w:rsidRPr="00D0550B">
                  <w:t>Item</w:t>
                </w:r>
              </w:p>
            </w:sdtContent>
          </w:sdt>
        </w:tc>
        <w:tc>
          <w:tcPr>
            <w:tcW w:w="12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742AA623" w14:textId="0F41D138" w:rsidR="00D0550B" w:rsidRPr="00D0550B" w:rsidRDefault="00D0550B" w:rsidP="00D0550B">
            <w:pPr>
              <w:jc w:val="center"/>
            </w:pPr>
          </w:p>
        </w:tc>
      </w:tr>
      <w:tr w:rsidR="00D0550B" w:rsidRPr="00D0550B" w14:paraId="634C8B74" w14:textId="77777777" w:rsidTr="00EE36F1">
        <w:trPr>
          <w:trHeight w:val="360"/>
        </w:trPr>
        <w:tc>
          <w:tcPr>
            <w:tcW w:w="12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306E17F2" w14:textId="2B1D926E" w:rsidR="00D0550B" w:rsidRPr="00D0550B" w:rsidRDefault="00D0550B" w:rsidP="00D0550B"/>
        </w:tc>
        <w:sdt>
          <w:sdtPr>
            <w:alias w:val="Enter item here:"/>
            <w:tag w:val="Enter item here:"/>
            <w:id w:val="45959646"/>
            <w:placeholder>
              <w:docPart w:val="C218894A67C247B0A20EB6DF154583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104" w:type="dxa"/>
                <w:tcBorders>
                  <w:top w:val="single" w:sz="18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0A9975FC" w14:textId="77777777" w:rsidR="00D0550B" w:rsidRPr="00D0550B" w:rsidRDefault="00D0550B" w:rsidP="00D0550B">
                <w:r w:rsidRPr="00D0550B">
                  <w:t>Welcome</w:t>
                </w:r>
              </w:p>
            </w:tc>
          </w:sdtContent>
        </w:sdt>
        <w:tc>
          <w:tcPr>
            <w:tcW w:w="12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3C4FFA92" w14:textId="19DE0B22" w:rsidR="00D0550B" w:rsidRPr="00D0550B" w:rsidRDefault="00D0550B" w:rsidP="00D0550B"/>
        </w:tc>
      </w:tr>
      <w:tr w:rsidR="00D0550B" w:rsidRPr="00D0550B" w14:paraId="2531DD61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A8EC7DF" w14:textId="5E5408F9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2966A9D" w14:textId="2EF964C4" w:rsidR="00E30689" w:rsidRPr="00E30689" w:rsidRDefault="00E30689" w:rsidP="00EE36F1">
            <w:r>
              <w:t>Introduction/Icebreaker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F84D023" w14:textId="765DD6D0" w:rsidR="00D0550B" w:rsidRPr="00D0550B" w:rsidRDefault="00D0550B" w:rsidP="00D0550B"/>
        </w:tc>
      </w:tr>
      <w:tr w:rsidR="00D0550B" w:rsidRPr="00D0550B" w14:paraId="626127D8" w14:textId="77777777" w:rsidTr="00EE36F1">
        <w:trPr>
          <w:trHeight w:val="445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506A616" w14:textId="58E91A03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B1E5748" w14:textId="68FF7D3F" w:rsidR="00E30689" w:rsidRPr="00EE36F1" w:rsidRDefault="00E30689" w:rsidP="00EE36F1">
            <w:r>
              <w:t>Goal Statement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6075554" w14:textId="0906E400" w:rsidR="00D0550B" w:rsidRPr="00D0550B" w:rsidRDefault="00D0550B" w:rsidP="00D0550B"/>
        </w:tc>
      </w:tr>
      <w:tr w:rsidR="00D0550B" w:rsidRPr="00D0550B" w14:paraId="22514492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4426961" w14:textId="0197D1F7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2D174E5" w14:textId="153B5FD5" w:rsidR="00D0550B" w:rsidRPr="00D0550B" w:rsidRDefault="00E30689" w:rsidP="00D0550B">
            <w:r>
              <w:t>Create task list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87E5A0B" w14:textId="68657FFB" w:rsidR="00D0550B" w:rsidRPr="00D0550B" w:rsidRDefault="00D0550B" w:rsidP="00D0550B"/>
        </w:tc>
      </w:tr>
      <w:tr w:rsidR="00D0550B" w:rsidRPr="00D0550B" w14:paraId="01C9BADD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2C05029" w14:textId="385EA149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E373791" w14:textId="77777777" w:rsidR="00D0550B" w:rsidRDefault="00E30689" w:rsidP="00D0550B">
            <w:r>
              <w:t>Determine Precedent Relationships</w:t>
            </w:r>
          </w:p>
          <w:p w14:paraId="46CFF46F" w14:textId="6BAD63E4" w:rsidR="00E30689" w:rsidRPr="00E30689" w:rsidRDefault="00E30689" w:rsidP="00E30689">
            <w:pPr>
              <w:pStyle w:val="ListParagraph"/>
              <w:numPr>
                <w:ilvl w:val="0"/>
                <w:numId w:val="5"/>
              </w:numPr>
            </w:pPr>
            <w:r>
              <w:t xml:space="preserve">Which </w:t>
            </w:r>
            <w:r w:rsidRPr="00E30689">
              <w:rPr>
                <w:b/>
                <w:bCs/>
              </w:rPr>
              <w:t>x</w:t>
            </w:r>
            <w:r>
              <w:t xml:space="preserve"> need to happen before we start working on </w:t>
            </w:r>
            <w:r w:rsidRPr="00E30689">
              <w:rPr>
                <w:b/>
                <w:bCs/>
              </w:rPr>
              <w:t>y</w:t>
            </w:r>
            <w:r>
              <w:t>?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E1215D" w14:textId="18EBB1ED" w:rsidR="00D0550B" w:rsidRPr="00D0550B" w:rsidRDefault="00D0550B" w:rsidP="00D0550B"/>
        </w:tc>
      </w:tr>
      <w:tr w:rsidR="00D0550B" w:rsidRPr="00D0550B" w14:paraId="5BC83AB0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3126E1A" w14:textId="215E3BF9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03F12A4" w14:textId="77777777" w:rsidR="00D0550B" w:rsidRDefault="00E30689" w:rsidP="00D0550B">
            <w:r>
              <w:t>Task Assignment</w:t>
            </w:r>
          </w:p>
          <w:p w14:paraId="6516AFAA" w14:textId="2AB1E7DB" w:rsidR="00E30689" w:rsidRPr="00E30689" w:rsidRDefault="00E30689" w:rsidP="00E30689">
            <w:pPr>
              <w:pStyle w:val="ListParagraph"/>
              <w:numPr>
                <w:ilvl w:val="0"/>
                <w:numId w:val="5"/>
              </w:numPr>
            </w:pPr>
            <w:r>
              <w:t>Who will be taking on each individual assignment?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5E03E5" w14:textId="2515A099" w:rsidR="00D0550B" w:rsidRPr="00D0550B" w:rsidRDefault="00D0550B" w:rsidP="00D0550B"/>
        </w:tc>
      </w:tr>
      <w:tr w:rsidR="00D0550B" w:rsidRPr="00D0550B" w14:paraId="1CD0FD38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B804B41" w14:textId="372F8537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24A1C03" w14:textId="77777777" w:rsidR="00D0550B" w:rsidRDefault="00E30689" w:rsidP="00D0550B">
            <w:r>
              <w:t>Determination of Time Involved</w:t>
            </w:r>
          </w:p>
          <w:p w14:paraId="73D3C3DE" w14:textId="2E9E62AD" w:rsidR="00E30689" w:rsidRPr="00E30689" w:rsidRDefault="00E30689" w:rsidP="00E30689">
            <w:pPr>
              <w:pStyle w:val="ListParagraph"/>
              <w:numPr>
                <w:ilvl w:val="0"/>
                <w:numId w:val="5"/>
              </w:numPr>
            </w:pPr>
            <w:r>
              <w:t xml:space="preserve">For each </w:t>
            </w:r>
            <w:r>
              <w:rPr>
                <w:b/>
                <w:bCs/>
              </w:rPr>
              <w:t xml:space="preserve">x </w:t>
            </w:r>
            <w:r>
              <w:t xml:space="preserve"> on the list, how long will it take to do?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E0E11E3" w14:textId="49BEDCB5" w:rsidR="00D0550B" w:rsidRPr="00D0550B" w:rsidRDefault="00D0550B" w:rsidP="00D0550B"/>
        </w:tc>
      </w:tr>
      <w:tr w:rsidR="00D0550B" w:rsidRPr="00D0550B" w14:paraId="3F102F43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88F1953" w14:textId="35166CF1" w:rsidR="00D0550B" w:rsidRPr="00D0550B" w:rsidRDefault="00D0550B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11B91CE" w14:textId="11E30DFC" w:rsidR="004B5FEC" w:rsidRPr="00EE36F1" w:rsidRDefault="00E30689" w:rsidP="00EE36F1">
            <w:r>
              <w:t>Management Routines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9B565D2" w14:textId="3A25DE67" w:rsidR="00D0550B" w:rsidRPr="00D0550B" w:rsidRDefault="00D0550B" w:rsidP="00D0550B"/>
        </w:tc>
      </w:tr>
      <w:tr w:rsidR="00E30689" w:rsidRPr="00D0550B" w14:paraId="4DC2D0FD" w14:textId="77777777" w:rsidTr="004B5FEC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AF1EE7C" w14:textId="385E2AD9" w:rsidR="00E30689" w:rsidRPr="00D0550B" w:rsidRDefault="00E30689" w:rsidP="00D0550B"/>
        </w:tc>
        <w:tc>
          <w:tcPr>
            <w:tcW w:w="910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869E1D9" w14:textId="0833568B" w:rsidR="00E30689" w:rsidRPr="00D0550B" w:rsidRDefault="004B5FEC" w:rsidP="00E30689">
            <w:pPr>
              <w:pStyle w:val="ListBullet"/>
              <w:numPr>
                <w:ilvl w:val="0"/>
                <w:numId w:val="0"/>
              </w:numPr>
            </w:pPr>
            <w:r w:rsidRPr="004B5FEC">
              <w:rPr>
                <w:sz w:val="24"/>
                <w:szCs w:val="22"/>
              </w:rPr>
              <w:t>Questions</w:t>
            </w:r>
          </w:p>
        </w:tc>
        <w:tc>
          <w:tcPr>
            <w:tcW w:w="12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10A2890" w14:textId="59D1D64E" w:rsidR="00E30689" w:rsidRPr="00D0550B" w:rsidRDefault="00E30689" w:rsidP="00D0550B"/>
        </w:tc>
      </w:tr>
      <w:tr w:rsidR="004B5FEC" w:rsidRPr="00D0550B" w14:paraId="75971113" w14:textId="77777777" w:rsidTr="00EE36F1">
        <w:trPr>
          <w:trHeight w:val="360"/>
        </w:trPr>
        <w:tc>
          <w:tcPr>
            <w:tcW w:w="128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6DF3E91C" w14:textId="77777777" w:rsidR="004B5FEC" w:rsidRPr="00D0550B" w:rsidRDefault="004B5FEC" w:rsidP="00D0550B"/>
        </w:tc>
        <w:sdt>
          <w:sdtPr>
            <w:alias w:val="Enter item here:"/>
            <w:tag w:val="Enter item here:"/>
            <w:id w:val="1623811241"/>
            <w:placeholder>
              <w:docPart w:val="6DBBB87CB8324231B518549D133AA900"/>
            </w:placeholder>
            <w:temporary/>
            <w:showingPlcHdr/>
            <w15:appearance w15:val="hidden"/>
          </w:sdtPr>
          <w:sdtContent>
            <w:tc>
              <w:tcPr>
                <w:tcW w:w="910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4142C2D8" w14:textId="42A5654D" w:rsidR="004B5FEC" w:rsidRDefault="004B5FEC" w:rsidP="00E30689">
                <w:pPr>
                  <w:pStyle w:val="ListBullet"/>
                  <w:numPr>
                    <w:ilvl w:val="0"/>
                    <w:numId w:val="0"/>
                  </w:numPr>
                </w:pPr>
                <w:r w:rsidRPr="00EE36F1">
                  <w:rPr>
                    <w:sz w:val="24"/>
                    <w:szCs w:val="22"/>
                  </w:rPr>
                  <w:t>Adjournment</w:t>
                </w:r>
              </w:p>
            </w:tc>
          </w:sdtContent>
        </w:sdt>
        <w:tc>
          <w:tcPr>
            <w:tcW w:w="128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3939B30F" w14:textId="77777777" w:rsidR="004B5FEC" w:rsidRPr="00D0550B" w:rsidRDefault="004B5FEC" w:rsidP="00D0550B"/>
        </w:tc>
      </w:tr>
    </w:tbl>
    <w:p w14:paraId="31B62D11" w14:textId="77777777" w:rsidR="00CA6B4F" w:rsidRPr="00CA6B4F" w:rsidRDefault="00CA6B4F" w:rsidP="00D0550B"/>
    <w:sectPr w:rsidR="00CA6B4F" w:rsidRPr="00CA6B4F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1274" w14:textId="77777777" w:rsidR="004F4AD9" w:rsidRDefault="004F4AD9">
      <w:pPr>
        <w:spacing w:after="0" w:line="240" w:lineRule="auto"/>
      </w:pPr>
      <w:r>
        <w:separator/>
      </w:r>
    </w:p>
  </w:endnote>
  <w:endnote w:type="continuationSeparator" w:id="0">
    <w:p w14:paraId="1B7B3BDD" w14:textId="77777777" w:rsidR="004F4AD9" w:rsidRDefault="004F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73A33" w14:textId="77777777" w:rsidR="004F4AD9" w:rsidRDefault="004F4AD9">
      <w:pPr>
        <w:spacing w:after="0" w:line="240" w:lineRule="auto"/>
      </w:pPr>
      <w:r>
        <w:separator/>
      </w:r>
    </w:p>
  </w:footnote>
  <w:footnote w:type="continuationSeparator" w:id="0">
    <w:p w14:paraId="4AADD33D" w14:textId="77777777" w:rsidR="004F4AD9" w:rsidRDefault="004F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39AB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69F2AA4" wp14:editId="0333B79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825559A" id="Group 6" o:spid="_x0000_s1026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D37C2"/>
    <w:multiLevelType w:val="hybridMultilevel"/>
    <w:tmpl w:val="F070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734E"/>
    <w:multiLevelType w:val="hybridMultilevel"/>
    <w:tmpl w:val="911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CA"/>
    <w:rsid w:val="000052CA"/>
    <w:rsid w:val="0001495E"/>
    <w:rsid w:val="0001626D"/>
    <w:rsid w:val="00035454"/>
    <w:rsid w:val="00121152"/>
    <w:rsid w:val="002E0B9C"/>
    <w:rsid w:val="002E6287"/>
    <w:rsid w:val="00303AE1"/>
    <w:rsid w:val="00385963"/>
    <w:rsid w:val="003949BD"/>
    <w:rsid w:val="004129B7"/>
    <w:rsid w:val="00466725"/>
    <w:rsid w:val="004B5FEC"/>
    <w:rsid w:val="004D61A7"/>
    <w:rsid w:val="004F4AD9"/>
    <w:rsid w:val="00524B92"/>
    <w:rsid w:val="0053630E"/>
    <w:rsid w:val="00560F76"/>
    <w:rsid w:val="0057184E"/>
    <w:rsid w:val="00576154"/>
    <w:rsid w:val="00591FFE"/>
    <w:rsid w:val="005B17CB"/>
    <w:rsid w:val="006B7784"/>
    <w:rsid w:val="006F16F0"/>
    <w:rsid w:val="007034CA"/>
    <w:rsid w:val="007520BE"/>
    <w:rsid w:val="008D5FB5"/>
    <w:rsid w:val="00A448C1"/>
    <w:rsid w:val="00A505FB"/>
    <w:rsid w:val="00A743FB"/>
    <w:rsid w:val="00AA7AA0"/>
    <w:rsid w:val="00AB4981"/>
    <w:rsid w:val="00B43495"/>
    <w:rsid w:val="00B70211"/>
    <w:rsid w:val="00C22318"/>
    <w:rsid w:val="00C84D21"/>
    <w:rsid w:val="00CA6B4F"/>
    <w:rsid w:val="00D0550B"/>
    <w:rsid w:val="00DA4A43"/>
    <w:rsid w:val="00DA5BEB"/>
    <w:rsid w:val="00DE395C"/>
    <w:rsid w:val="00E2411A"/>
    <w:rsid w:val="00E30689"/>
    <w:rsid w:val="00E37225"/>
    <w:rsid w:val="00E4032A"/>
    <w:rsid w:val="00E51439"/>
    <w:rsid w:val="00EE36F1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5C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4129B7"/>
    <w:rPr>
      <w:b/>
      <w:color w:val="auto"/>
    </w:rPr>
  </w:style>
  <w:style w:type="paragraph" w:styleId="ListParagraph">
    <w:name w:val="List Paragraph"/>
    <w:basedOn w:val="Normal"/>
    <w:uiPriority w:val="34"/>
    <w:unhideWhenUsed/>
    <w:qFormat/>
    <w:rsid w:val="00E3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ncu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C3590E4B3F4C44BEBE3B6613C6F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4EF7-4EC6-48B7-81E4-C5D2D5F9B8E4}"/>
      </w:docPartPr>
      <w:docPartBody>
        <w:p w:rsidR="00EE4267" w:rsidRDefault="00F72D9F">
          <w:pPr>
            <w:pStyle w:val="33C3590E4B3F4C44BEBE3B6613C6F3BC"/>
          </w:pPr>
          <w:r w:rsidRPr="004129B7">
            <w:t>Agenda</w:t>
          </w:r>
        </w:p>
      </w:docPartBody>
    </w:docPart>
    <w:docPart>
      <w:docPartPr>
        <w:name w:val="CD325A209D054BE88FFC1DFDA2A8D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DDA8-2F38-4727-A4FA-13D66D3CE516}"/>
      </w:docPartPr>
      <w:docPartBody>
        <w:p w:rsidR="00EE4267" w:rsidRDefault="00F72D9F">
          <w:pPr>
            <w:pStyle w:val="CD325A209D054BE88FFC1DFDA2A8D2EA"/>
          </w:pPr>
          <w:r w:rsidRPr="004129B7">
            <w:rPr>
              <w:rStyle w:val="Bold"/>
            </w:rPr>
            <w:t>Date:</w:t>
          </w:r>
        </w:p>
      </w:docPartBody>
    </w:docPart>
    <w:docPart>
      <w:docPartPr>
        <w:name w:val="C67F259759CE48CF932948759F941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853A-2772-4BDF-99B3-AC2FEB2A78C3}"/>
      </w:docPartPr>
      <w:docPartBody>
        <w:p w:rsidR="00EE4267" w:rsidRDefault="00F72D9F">
          <w:pPr>
            <w:pStyle w:val="C67F259759CE48CF932948759F941217"/>
          </w:pPr>
          <w:r w:rsidRPr="004129B7">
            <w:rPr>
              <w:rStyle w:val="Bold"/>
            </w:rPr>
            <w:t>Time:</w:t>
          </w:r>
        </w:p>
      </w:docPartBody>
    </w:docPart>
    <w:docPart>
      <w:docPartPr>
        <w:name w:val="937334501F7E4A7AA46DF4ECA0953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BFC1-74A7-4604-82C0-1DC8568AA4B6}"/>
      </w:docPartPr>
      <w:docPartBody>
        <w:p w:rsidR="00EE4267" w:rsidRDefault="00F72D9F">
          <w:pPr>
            <w:pStyle w:val="937334501F7E4A7AA46DF4ECA095326E"/>
          </w:pPr>
          <w:r w:rsidRPr="004129B7">
            <w:rPr>
              <w:rStyle w:val="Bold"/>
            </w:rPr>
            <w:t>Facilitator:</w:t>
          </w:r>
        </w:p>
      </w:docPartBody>
    </w:docPart>
    <w:docPart>
      <w:docPartPr>
        <w:name w:val="8AC34145834041E6BECF940B919B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2CDC5-A7DC-474C-96D0-075DEA6BA6EF}"/>
      </w:docPartPr>
      <w:docPartBody>
        <w:p w:rsidR="00EE4267" w:rsidRDefault="00F72D9F">
          <w:pPr>
            <w:pStyle w:val="8AC34145834041E6BECF940B919B9228"/>
          </w:pPr>
          <w:r w:rsidRPr="00D0550B">
            <w:t>Item</w:t>
          </w:r>
        </w:p>
      </w:docPartBody>
    </w:docPart>
    <w:docPart>
      <w:docPartPr>
        <w:name w:val="C218894A67C247B0A20EB6DF1545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08EA-60A6-4DD7-82BE-CBE1D1E2D0CA}"/>
      </w:docPartPr>
      <w:docPartBody>
        <w:p w:rsidR="00EE4267" w:rsidRDefault="00F72D9F">
          <w:pPr>
            <w:pStyle w:val="C218894A67C247B0A20EB6DF15458385"/>
          </w:pPr>
          <w:r w:rsidRPr="00D0550B">
            <w:t>Welcome</w:t>
          </w:r>
        </w:p>
      </w:docPartBody>
    </w:docPart>
    <w:docPart>
      <w:docPartPr>
        <w:name w:val="6DBBB87CB8324231B518549D133AA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D5EF-76E9-4052-989D-3E8CF7751C7B}"/>
      </w:docPartPr>
      <w:docPartBody>
        <w:p w:rsidR="00000000" w:rsidRDefault="00EE4267" w:rsidP="00EE4267">
          <w:pPr>
            <w:pStyle w:val="6DBBB87CB8324231B518549D133AA900"/>
          </w:pPr>
          <w:r w:rsidRPr="00D0550B">
            <w:t>Adjournment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3B"/>
    <w:rsid w:val="00B35FF2"/>
    <w:rsid w:val="00BE513B"/>
    <w:rsid w:val="00EE4267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2C461B23E1E04003820ECFBCA0BD9204">
    <w:name w:val="2C461B23E1E04003820ECFBCA0BD9204"/>
  </w:style>
  <w:style w:type="paragraph" w:customStyle="1" w:styleId="33C3590E4B3F4C44BEBE3B6613C6F3BC">
    <w:name w:val="33C3590E4B3F4C44BEBE3B6613C6F3BC"/>
  </w:style>
  <w:style w:type="character" w:customStyle="1" w:styleId="Bold">
    <w:name w:val="Bold"/>
    <w:uiPriority w:val="1"/>
    <w:qFormat/>
    <w:rPr>
      <w:b/>
      <w:color w:val="auto"/>
    </w:rPr>
  </w:style>
  <w:style w:type="paragraph" w:customStyle="1" w:styleId="CD325A209D054BE88FFC1DFDA2A8D2EA">
    <w:name w:val="CD325A209D054BE88FFC1DFDA2A8D2EA"/>
  </w:style>
  <w:style w:type="paragraph" w:customStyle="1" w:styleId="A16BB1D7733547EBBB33931B39ACDDCA">
    <w:name w:val="A16BB1D7733547EBBB33931B39ACDDCA"/>
  </w:style>
  <w:style w:type="paragraph" w:customStyle="1" w:styleId="C67F259759CE48CF932948759F941217">
    <w:name w:val="C67F259759CE48CF932948759F941217"/>
  </w:style>
  <w:style w:type="paragraph" w:customStyle="1" w:styleId="CB461EFB21EC4011808A994374EA856D">
    <w:name w:val="CB461EFB21EC4011808A994374EA856D"/>
  </w:style>
  <w:style w:type="paragraph" w:customStyle="1" w:styleId="937334501F7E4A7AA46DF4ECA095326E">
    <w:name w:val="937334501F7E4A7AA46DF4ECA095326E"/>
  </w:style>
  <w:style w:type="paragraph" w:customStyle="1" w:styleId="B2BFF45A04094E419B371EF98848D8C9">
    <w:name w:val="B2BFF45A04094E419B371EF98848D8C9"/>
  </w:style>
  <w:style w:type="paragraph" w:customStyle="1" w:styleId="BC7CA8169E3C4DFBB8C1FAA8140DE152">
    <w:name w:val="BC7CA8169E3C4DFBB8C1FAA8140DE152"/>
  </w:style>
  <w:style w:type="paragraph" w:customStyle="1" w:styleId="9F8E52B1815D4E9E994299B5B93F05B4">
    <w:name w:val="9F8E52B1815D4E9E994299B5B93F05B4"/>
  </w:style>
  <w:style w:type="paragraph" w:customStyle="1" w:styleId="ADA5316E07E44CA292ED954E622FBBF0">
    <w:name w:val="ADA5316E07E44CA292ED954E622FBBF0"/>
  </w:style>
  <w:style w:type="paragraph" w:customStyle="1" w:styleId="76221E0F1A62476E8606F69561457E63">
    <w:name w:val="76221E0F1A62476E8606F69561457E63"/>
  </w:style>
  <w:style w:type="paragraph" w:customStyle="1" w:styleId="291B362AF40E4CD19FF04C96B61959A7">
    <w:name w:val="291B362AF40E4CD19FF04C96B61959A7"/>
  </w:style>
  <w:style w:type="paragraph" w:customStyle="1" w:styleId="3C69382F7ABE44BDAF344661315DCE9F">
    <w:name w:val="3C69382F7ABE44BDAF344661315DCE9F"/>
  </w:style>
  <w:style w:type="paragraph" w:customStyle="1" w:styleId="5BAAC216D9AB4B1BA2AF95B0A4F97DC8">
    <w:name w:val="5BAAC216D9AB4B1BA2AF95B0A4F97DC8"/>
  </w:style>
  <w:style w:type="paragraph" w:customStyle="1" w:styleId="8726284B850643F28E5673C5D8256A5F">
    <w:name w:val="8726284B850643F28E5673C5D8256A5F"/>
  </w:style>
  <w:style w:type="paragraph" w:customStyle="1" w:styleId="05E6AACAA1F740C9BE4D2BB8E898D57F">
    <w:name w:val="05E6AACAA1F740C9BE4D2BB8E898D57F"/>
  </w:style>
  <w:style w:type="paragraph" w:customStyle="1" w:styleId="99ED707F2C8D475F9806259AC54C3060">
    <w:name w:val="99ED707F2C8D475F9806259AC54C3060"/>
  </w:style>
  <w:style w:type="paragraph" w:customStyle="1" w:styleId="4C0065BBB89C4DC482F1478E379A3362">
    <w:name w:val="4C0065BBB89C4DC482F1478E379A3362"/>
  </w:style>
  <w:style w:type="paragraph" w:customStyle="1" w:styleId="BB473C01E69D4AED891A4DE8866CAAC1">
    <w:name w:val="BB473C01E69D4AED891A4DE8866CAAC1"/>
  </w:style>
  <w:style w:type="paragraph" w:customStyle="1" w:styleId="762083BDE2E24286A8D894C287EF4305">
    <w:name w:val="762083BDE2E24286A8D894C287EF4305"/>
  </w:style>
  <w:style w:type="paragraph" w:customStyle="1" w:styleId="61E5BC4D4EDD44B4BDE0A19B30DB5471">
    <w:name w:val="61E5BC4D4EDD44B4BDE0A19B30DB5471"/>
  </w:style>
  <w:style w:type="paragraph" w:customStyle="1" w:styleId="D0593DFABCA440F4A490F662D4A7E1C1">
    <w:name w:val="D0593DFABCA440F4A490F662D4A7E1C1"/>
  </w:style>
  <w:style w:type="paragraph" w:customStyle="1" w:styleId="8AC34145834041E6BECF940B919B9228">
    <w:name w:val="8AC34145834041E6BECF940B919B9228"/>
  </w:style>
  <w:style w:type="paragraph" w:customStyle="1" w:styleId="F466B5C61AE64FB0A1F34DE1C600282F">
    <w:name w:val="F466B5C61AE64FB0A1F34DE1C600282F"/>
  </w:style>
  <w:style w:type="paragraph" w:customStyle="1" w:styleId="43FCB051194A40F99BAFF1FEE7CE744B">
    <w:name w:val="43FCB051194A40F99BAFF1FEE7CE744B"/>
  </w:style>
  <w:style w:type="paragraph" w:customStyle="1" w:styleId="C218894A67C247B0A20EB6DF15458385">
    <w:name w:val="C218894A67C247B0A20EB6DF15458385"/>
  </w:style>
  <w:style w:type="paragraph" w:customStyle="1" w:styleId="7A46F39156704695BB162E81C5B6C863">
    <w:name w:val="7A46F39156704695BB162E81C5B6C863"/>
  </w:style>
  <w:style w:type="paragraph" w:customStyle="1" w:styleId="EFBAD2A718AF40D3BEC8514A4FAD1A1C">
    <w:name w:val="EFBAD2A718AF40D3BEC8514A4FAD1A1C"/>
  </w:style>
  <w:style w:type="paragraph" w:customStyle="1" w:styleId="1686A8B085C04A5CBB1D5ED9057C1010">
    <w:name w:val="1686A8B085C04A5CBB1D5ED9057C1010"/>
  </w:style>
  <w:style w:type="paragraph" w:customStyle="1" w:styleId="DC419CBCDA0F42DABB189FF4D06B353C">
    <w:name w:val="DC419CBCDA0F42DABB189FF4D06B353C"/>
  </w:style>
  <w:style w:type="paragraph" w:customStyle="1" w:styleId="EE568DB39EF84923B9706D2AAAB28766">
    <w:name w:val="EE568DB39EF84923B9706D2AAAB28766"/>
  </w:style>
  <w:style w:type="paragraph" w:customStyle="1" w:styleId="2EFCFD922D6C4BDCAD685ECC1A0A482D">
    <w:name w:val="2EFCFD922D6C4BDCAD685ECC1A0A482D"/>
  </w:style>
  <w:style w:type="paragraph" w:customStyle="1" w:styleId="4DF9F67C0EBE40C3AB40A62868021EFB">
    <w:name w:val="4DF9F67C0EBE40C3AB40A62868021EFB"/>
  </w:style>
  <w:style w:type="paragraph" w:customStyle="1" w:styleId="7FCB79CB2CE44ECC86AE01A30B37FE26">
    <w:name w:val="7FCB79CB2CE44ECC86AE01A30B37FE26"/>
  </w:style>
  <w:style w:type="paragraph" w:customStyle="1" w:styleId="2BE06D3C15634560A4C9384B65D4BFCB">
    <w:name w:val="2BE06D3C15634560A4C9384B65D4BFCB"/>
  </w:style>
  <w:style w:type="paragraph" w:customStyle="1" w:styleId="1987A8D5213A4174B092E07E87AD8669">
    <w:name w:val="1987A8D5213A4174B092E07E87AD8669"/>
  </w:style>
  <w:style w:type="paragraph" w:customStyle="1" w:styleId="36EFFB29BC264EE7B50B820DCCD648CA">
    <w:name w:val="36EFFB29BC264EE7B50B820DCCD648CA"/>
  </w:style>
  <w:style w:type="paragraph" w:customStyle="1" w:styleId="6EE5AC7C0F8E4A1A8ADE6E1E6AEDE8C5">
    <w:name w:val="6EE5AC7C0F8E4A1A8ADE6E1E6AEDE8C5"/>
  </w:style>
  <w:style w:type="paragraph" w:customStyle="1" w:styleId="927588623E2A40F895A46D71D797DE90">
    <w:name w:val="927588623E2A40F895A46D71D797DE90"/>
  </w:style>
  <w:style w:type="paragraph" w:customStyle="1" w:styleId="01F221B25609423AAC91F3F72D5FEC13">
    <w:name w:val="01F221B25609423AAC91F3F72D5FEC13"/>
  </w:style>
  <w:style w:type="paragraph" w:customStyle="1" w:styleId="7B6AB435A22642FC95FA4BD320DEB692">
    <w:name w:val="7B6AB435A22642FC95FA4BD320DEB692"/>
  </w:style>
  <w:style w:type="paragraph" w:customStyle="1" w:styleId="313FFA8F75B745D98FFBF6AD673E2E35">
    <w:name w:val="313FFA8F75B745D98FFBF6AD673E2E35"/>
  </w:style>
  <w:style w:type="paragraph" w:customStyle="1" w:styleId="06CB7AE912B14574A890A59246260BBE">
    <w:name w:val="06CB7AE912B14574A890A59246260BBE"/>
  </w:style>
  <w:style w:type="paragraph" w:customStyle="1" w:styleId="86EB13D6D2D44850B82BF46D5384A60D">
    <w:name w:val="86EB13D6D2D44850B82BF46D5384A60D"/>
  </w:style>
  <w:style w:type="paragraph" w:customStyle="1" w:styleId="A0695D3EDBD94B8483983D0998082CF7">
    <w:name w:val="A0695D3EDBD94B8483983D0998082CF7"/>
  </w:style>
  <w:style w:type="paragraph" w:customStyle="1" w:styleId="5603C693BFA647EE952320BAFC646278">
    <w:name w:val="5603C693BFA647EE952320BAFC646278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8E40C93DD8E540B2801B395D985BA933">
    <w:name w:val="8E40C93DD8E540B2801B395D985BA933"/>
  </w:style>
  <w:style w:type="paragraph" w:customStyle="1" w:styleId="097E1A4001914388ADEBA847E2A5BC45">
    <w:name w:val="097E1A4001914388ADEBA847E2A5BC45"/>
  </w:style>
  <w:style w:type="paragraph" w:customStyle="1" w:styleId="E4AD6356A90C46D5A26D1EB2DAF0CABA">
    <w:name w:val="E4AD6356A90C46D5A26D1EB2DAF0CABA"/>
  </w:style>
  <w:style w:type="paragraph" w:customStyle="1" w:styleId="D18F1E9C35EB40CAB81C2C0DBC1BEC5E">
    <w:name w:val="D18F1E9C35EB40CAB81C2C0DBC1BEC5E"/>
  </w:style>
  <w:style w:type="paragraph" w:customStyle="1" w:styleId="98A011F6EBB846BE9AC914623AC00C09">
    <w:name w:val="98A011F6EBB846BE9AC914623AC00C09"/>
  </w:style>
  <w:style w:type="paragraph" w:customStyle="1" w:styleId="5779325943D84D9BBB002DD5F8678397">
    <w:name w:val="5779325943D84D9BBB002DD5F8678397"/>
  </w:style>
  <w:style w:type="paragraph" w:customStyle="1" w:styleId="001978D2B16E4BB19A3979DA99329D22">
    <w:name w:val="001978D2B16E4BB19A3979DA99329D22"/>
  </w:style>
  <w:style w:type="paragraph" w:customStyle="1" w:styleId="32E320DDC73248F7A223D9E87519E1FE">
    <w:name w:val="32E320DDC73248F7A223D9E87519E1FE"/>
  </w:style>
  <w:style w:type="paragraph" w:customStyle="1" w:styleId="8ED012E8090D4E58988491D8ED7AB204">
    <w:name w:val="8ED012E8090D4E58988491D8ED7AB204"/>
  </w:style>
  <w:style w:type="paragraph" w:customStyle="1" w:styleId="30E92C33A04F4259A96BBB0B819BAB27">
    <w:name w:val="30E92C33A04F4259A96BBB0B819BAB27"/>
  </w:style>
  <w:style w:type="paragraph" w:customStyle="1" w:styleId="B3253D3B6A614B489D7B7F5A7DB4904A">
    <w:name w:val="B3253D3B6A614B489D7B7F5A7DB4904A"/>
  </w:style>
  <w:style w:type="paragraph" w:customStyle="1" w:styleId="EFCA500DF37D4E67ACB95EAC2E74A331">
    <w:name w:val="EFCA500DF37D4E67ACB95EAC2E74A331"/>
    <w:rsid w:val="00BE513B"/>
  </w:style>
  <w:style w:type="paragraph" w:customStyle="1" w:styleId="93FBF87D4224499D91E5DB8833FFD265">
    <w:name w:val="93FBF87D4224499D91E5DB8833FFD265"/>
    <w:rsid w:val="00BE513B"/>
  </w:style>
  <w:style w:type="paragraph" w:customStyle="1" w:styleId="1F903A9CC6BC4996AC812AA58EFAAB29">
    <w:name w:val="1F903A9CC6BC4996AC812AA58EFAAB29"/>
    <w:rsid w:val="00BE513B"/>
  </w:style>
  <w:style w:type="paragraph" w:customStyle="1" w:styleId="6DBBB87CB8324231B518549D133AA900">
    <w:name w:val="6DBBB87CB8324231B518549D133AA900"/>
    <w:rsid w:val="00EE4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2020-03-27T14:09:00Z</dcterms:created>
  <dcterms:modified xsi:type="dcterms:W3CDTF">2020-03-27T19:45:00Z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